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hAnsi="Calibri"/>
          <w:color w:val="393939" w:themeColor="accent6" w:themeShade="BF"/>
          <w:sz w:val="32"/>
          <w:szCs w:val="32"/>
        </w:rPr>
        <w:id w:val="428318525"/>
        <w:lock w:val="sdtContentLocked"/>
        <w:placeholder>
          <w:docPart w:val="DefaultPlaceholder_-1854013440"/>
        </w:placeholder>
      </w:sdtPr>
      <w:sdtEndPr/>
      <w:sdtContent>
        <w:p w:rsidR="0078508C" w:rsidRPr="00685AFE" w:rsidRDefault="00C03771" w:rsidP="0078508C">
          <w:pPr>
            <w:pStyle w:val="Ttulo"/>
            <w:rPr>
              <w:rFonts w:ascii="Calibri" w:hAnsi="Calibri"/>
              <w:color w:val="393939" w:themeColor="accent6" w:themeShade="BF"/>
              <w:sz w:val="32"/>
              <w:szCs w:val="32"/>
            </w:rPr>
          </w:pPr>
          <w:r w:rsidRPr="00685AFE">
            <w:rPr>
              <w:rFonts w:ascii="Calibri" w:hAnsi="Calibri"/>
              <w:color w:val="393939" w:themeColor="accent6" w:themeShade="BF"/>
              <w:sz w:val="32"/>
              <w:szCs w:val="32"/>
            </w:rPr>
            <w:t>ATIVIDADE 3</w:t>
          </w:r>
        </w:p>
      </w:sdtContent>
    </w:sdt>
    <w:sdt>
      <w:sdtPr>
        <w:rPr>
          <w:rFonts w:ascii="Calibri" w:hAnsi="Calibri"/>
          <w:sz w:val="24"/>
          <w:szCs w:val="24"/>
        </w:rPr>
        <w:id w:val="1425450957"/>
        <w:lock w:val="sdtContentLocked"/>
        <w:placeholder>
          <w:docPart w:val="DefaultPlaceholder_-1854013440"/>
        </w:placeholder>
      </w:sdtPr>
      <w:sdtEndPr/>
      <w:sdtContent>
        <w:p w:rsidR="00C03771" w:rsidRPr="004B7EA3" w:rsidRDefault="00685AFE" w:rsidP="00C03771">
          <w:pPr>
            <w:rPr>
              <w:rFonts w:ascii="Calibri" w:hAnsi="Calibri"/>
              <w:sz w:val="24"/>
              <w:szCs w:val="24"/>
            </w:rPr>
          </w:pPr>
          <w:r w:rsidRPr="004B7EA3">
            <w:rPr>
              <w:rFonts w:ascii="Calibri" w:hAnsi="Calibri"/>
              <w:sz w:val="24"/>
              <w:szCs w:val="24"/>
            </w:rPr>
            <w:t>P</w:t>
          </w:r>
          <w:r w:rsidR="00C03771" w:rsidRPr="004B7EA3">
            <w:rPr>
              <w:rFonts w:ascii="Calibri" w:hAnsi="Calibri"/>
              <w:sz w:val="24"/>
              <w:szCs w:val="24"/>
            </w:rPr>
            <w:t>reencha a autoavaliação tentando ser o mais realista possível em relação às suas habilidades desenvolvidas e não desenvolvidas.</w:t>
          </w:r>
        </w:p>
        <w:p w:rsidR="00904BCE" w:rsidRPr="004B7EA3" w:rsidRDefault="00C03771">
          <w:pPr>
            <w:rPr>
              <w:rFonts w:ascii="Calibri" w:hAnsi="Calibri"/>
              <w:sz w:val="24"/>
              <w:szCs w:val="24"/>
            </w:rPr>
          </w:pPr>
          <w:r w:rsidRPr="004B7EA3">
            <w:rPr>
              <w:rFonts w:ascii="Calibri" w:hAnsi="Calibri"/>
              <w:sz w:val="24"/>
              <w:szCs w:val="24"/>
            </w:rPr>
            <w:t xml:space="preserve">Primeiro, registre numericamente qual é o grau de desenvolvimento da habilidade que você está avaliando, sendo que, numa escala de </w:t>
          </w:r>
          <w:r w:rsidRPr="004B7EA3">
            <w:rPr>
              <w:rFonts w:ascii="Calibri" w:hAnsi="Calibri"/>
              <w:b/>
              <w:sz w:val="24"/>
              <w:szCs w:val="24"/>
            </w:rPr>
            <w:t>1 a 5</w:t>
          </w:r>
          <w:r w:rsidRPr="004B7EA3">
            <w:rPr>
              <w:rFonts w:ascii="Calibri" w:hAnsi="Calibri"/>
              <w:sz w:val="24"/>
              <w:szCs w:val="24"/>
            </w:rPr>
            <w:t>, o 5 diz respeito ao nível de desenvolvimento mais alto. Em seguida, descreva, em detalhes, ou o caminho que você já percorreu para desenvolver a habilidade, ou o caminho que você ainda precisa desenvolver.</w:t>
          </w:r>
        </w:p>
      </w:sdtContent>
    </w:sdt>
    <w:p w:rsidR="00C20D65" w:rsidRPr="007417BC" w:rsidRDefault="005C5AEE" w:rsidP="00C20D65">
      <w:pPr>
        <w:pStyle w:val="Ttulo1"/>
        <w:rPr>
          <w:rFonts w:ascii="Calibri" w:hAnsi="Calibri"/>
          <w:b w:val="0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947783281"/>
          <w:lock w:val="sdtContentLocked"/>
          <w:placeholder>
            <w:docPart w:val="DefaultPlaceholder_-1854013440"/>
          </w:placeholder>
        </w:sdtPr>
        <w:sdtEndPr/>
        <w:sdtContent>
          <w:r w:rsidR="007E3419" w:rsidRPr="002F1486">
            <w:rPr>
              <w:rFonts w:ascii="Calibri" w:hAnsi="Calibri"/>
              <w:color w:val="849453"/>
              <w:sz w:val="26"/>
              <w:szCs w:val="26"/>
            </w:rPr>
            <w:t>PROATIVIDADE</w:t>
          </w:r>
        </w:sdtContent>
      </w:sdt>
      <w:r w:rsidR="00C03771" w:rsidRPr="007E3419">
        <w:rPr>
          <w:rFonts w:ascii="Calibri" w:hAnsi="Calibri"/>
          <w:color w:val="84995D"/>
          <w:sz w:val="28"/>
          <w:szCs w:val="28"/>
        </w:rPr>
        <w:t xml:space="preserve"> </w:t>
      </w:r>
      <w:r w:rsidR="00C03771">
        <w:rPr>
          <w:rFonts w:ascii="Calibri" w:hAnsi="Calibri"/>
        </w:rPr>
        <w:t xml:space="preserve"> </w:t>
      </w:r>
      <w:r w:rsidR="00C03771" w:rsidRPr="00C03771">
        <w:rPr>
          <w:rFonts w:ascii="Calibri" w:hAnsi="Calibri"/>
        </w:rPr>
        <w:t xml:space="preserve">    </w:t>
      </w:r>
      <w:r w:rsidR="00C03771" w:rsidRPr="007417BC">
        <w:rPr>
          <w:rFonts w:ascii="Calibri" w:hAnsi="Calibri"/>
        </w:rPr>
        <w:t xml:space="preserve"> </w:t>
      </w:r>
      <w:sdt>
        <w:sdtPr>
          <w:rPr>
            <w:rFonts w:ascii="Calibri" w:hAnsi="Calibri"/>
            <w:b w:val="0"/>
            <w:sz w:val="24"/>
            <w:szCs w:val="24"/>
          </w:rPr>
          <w:id w:val="64378773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D081E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C03771" w:rsidRPr="007417BC">
        <w:rPr>
          <w:rFonts w:ascii="Calibri" w:hAnsi="Calibri"/>
          <w:b w:val="0"/>
          <w:sz w:val="24"/>
          <w:szCs w:val="24"/>
        </w:rPr>
        <w:t xml:space="preserve"> 1 </w:t>
      </w:r>
      <w:r w:rsidR="007E3419" w:rsidRPr="007417BC">
        <w:rPr>
          <w:rFonts w:ascii="Calibri" w:hAnsi="Calibri"/>
          <w:b w:val="0"/>
          <w:sz w:val="24"/>
          <w:szCs w:val="24"/>
        </w:rPr>
        <w:t xml:space="preserve">  </w:t>
      </w:r>
      <w:r w:rsidR="00C03771" w:rsidRPr="007417BC">
        <w:rPr>
          <w:rFonts w:ascii="Calibri" w:hAnsi="Calibri"/>
          <w:b w:val="0"/>
          <w:sz w:val="24"/>
          <w:szCs w:val="24"/>
        </w:rPr>
        <w:t xml:space="preserve">  </w:t>
      </w:r>
      <w:sdt>
        <w:sdtPr>
          <w:rPr>
            <w:rFonts w:ascii="Calibri" w:hAnsi="Calibri"/>
            <w:b w:val="0"/>
            <w:sz w:val="24"/>
            <w:szCs w:val="24"/>
          </w:rPr>
          <w:alias w:val="2"/>
          <w:tag w:val="2"/>
          <w:id w:val="-114750969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61CB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C03771" w:rsidRPr="007417BC">
        <w:rPr>
          <w:rFonts w:ascii="Calibri" w:hAnsi="Calibri"/>
          <w:b w:val="0"/>
          <w:sz w:val="24"/>
          <w:szCs w:val="24"/>
        </w:rPr>
        <w:t xml:space="preserve"> 2 </w:t>
      </w:r>
      <w:r w:rsidR="007E3419" w:rsidRPr="007417BC">
        <w:rPr>
          <w:rFonts w:ascii="Calibri" w:hAnsi="Calibri"/>
          <w:b w:val="0"/>
          <w:sz w:val="24"/>
          <w:szCs w:val="24"/>
        </w:rPr>
        <w:t xml:space="preserve">  </w:t>
      </w:r>
      <w:r w:rsidR="00C03771" w:rsidRPr="007417BC">
        <w:rPr>
          <w:rFonts w:ascii="Calibri" w:hAnsi="Calibri"/>
          <w:b w:val="0"/>
          <w:sz w:val="24"/>
          <w:szCs w:val="24"/>
        </w:rPr>
        <w:t xml:space="preserve">  </w:t>
      </w:r>
      <w:sdt>
        <w:sdtPr>
          <w:rPr>
            <w:rFonts w:ascii="Calibri" w:hAnsi="Calibri"/>
            <w:b w:val="0"/>
            <w:sz w:val="24"/>
            <w:szCs w:val="24"/>
          </w:rPr>
          <w:id w:val="194719073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C03771" w:rsidRPr="007417BC">
        <w:rPr>
          <w:rFonts w:ascii="Calibri" w:hAnsi="Calibri"/>
          <w:b w:val="0"/>
          <w:sz w:val="24"/>
          <w:szCs w:val="24"/>
        </w:rPr>
        <w:t xml:space="preserve"> 3</w:t>
      </w:r>
      <w:r w:rsidR="007E3419" w:rsidRPr="007417BC">
        <w:rPr>
          <w:rFonts w:ascii="Calibri" w:hAnsi="Calibri"/>
          <w:b w:val="0"/>
          <w:sz w:val="24"/>
          <w:szCs w:val="24"/>
        </w:rPr>
        <w:t xml:space="preserve">  </w:t>
      </w:r>
      <w:r w:rsidR="00C03771" w:rsidRPr="007417BC">
        <w:rPr>
          <w:rFonts w:ascii="Calibri" w:hAnsi="Calibri"/>
          <w:b w:val="0"/>
          <w:sz w:val="24"/>
          <w:szCs w:val="24"/>
        </w:rPr>
        <w:t xml:space="preserve">   </w:t>
      </w:r>
      <w:sdt>
        <w:sdtPr>
          <w:rPr>
            <w:rFonts w:ascii="Calibri" w:hAnsi="Calibri"/>
            <w:b w:val="0"/>
            <w:sz w:val="24"/>
            <w:szCs w:val="24"/>
          </w:rPr>
          <w:id w:val="-170655900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E3419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C03771" w:rsidRPr="007417BC">
        <w:rPr>
          <w:rFonts w:ascii="Calibri" w:hAnsi="Calibri"/>
          <w:b w:val="0"/>
          <w:sz w:val="24"/>
          <w:szCs w:val="24"/>
        </w:rPr>
        <w:t xml:space="preserve"> 4 </w:t>
      </w:r>
      <w:r w:rsidR="007E3419" w:rsidRPr="007417BC">
        <w:rPr>
          <w:rFonts w:ascii="Calibri" w:hAnsi="Calibri"/>
          <w:b w:val="0"/>
          <w:sz w:val="24"/>
          <w:szCs w:val="24"/>
        </w:rPr>
        <w:t xml:space="preserve">  </w:t>
      </w:r>
      <w:r w:rsidR="00C03771" w:rsidRPr="007417BC">
        <w:rPr>
          <w:rFonts w:ascii="Calibri" w:hAnsi="Calibri"/>
          <w:b w:val="0"/>
          <w:sz w:val="24"/>
          <w:szCs w:val="24"/>
        </w:rPr>
        <w:t xml:space="preserve">  </w:t>
      </w:r>
      <w:sdt>
        <w:sdtPr>
          <w:rPr>
            <w:rFonts w:ascii="Calibri" w:hAnsi="Calibri"/>
            <w:b w:val="0"/>
            <w:sz w:val="24"/>
            <w:szCs w:val="24"/>
          </w:rPr>
          <w:id w:val="106537774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566F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C03771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904BCE" w:rsidRPr="00C20D65" w:rsidTr="002F1486">
        <w:trPr>
          <w:trHeight w:val="1271"/>
        </w:trPr>
        <w:sdt>
          <w:sdtPr>
            <w:rPr>
              <w:rFonts w:ascii="Calibri" w:hAnsi="Calibri"/>
              <w:sz w:val="20"/>
              <w:szCs w:val="20"/>
            </w:rPr>
            <w:id w:val="831642538"/>
            <w:placeholder>
              <w:docPart w:val="DefaultPlaceholder_-1854013440"/>
            </w:placeholder>
          </w:sdtPr>
          <w:sdtEndPr/>
          <w:sdtContent>
            <w:tc>
              <w:tcPr>
                <w:tcW w:w="9188" w:type="dxa"/>
              </w:tcPr>
              <w:p w:rsidR="00904BCE" w:rsidRPr="002F1486" w:rsidRDefault="00DC51C6" w:rsidP="00DC51C6">
                <w:pPr>
                  <w:pStyle w:val="Textodatabela"/>
                  <w:rPr>
                    <w:rFonts w:ascii="Calibri" w:hAnsi="Calibri"/>
                    <w:sz w:val="20"/>
                    <w:szCs w:val="20"/>
                  </w:rPr>
                </w:pPr>
                <w:r>
                  <w:rPr>
                    <w:rFonts w:ascii="Calibri" w:hAnsi="Calibri"/>
                    <w:sz w:val="20"/>
                    <w:szCs w:val="20"/>
                  </w:rPr>
                  <w:t>[Inserir o texto aqui]</w:t>
                </w:r>
              </w:p>
            </w:tc>
          </w:sdtContent>
        </w:sdt>
      </w:tr>
    </w:tbl>
    <w:p w:rsidR="007E3419" w:rsidRPr="007417BC" w:rsidRDefault="005C5AEE" w:rsidP="007E3419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1916387439"/>
          <w:lock w:val="sdtContentLocked"/>
          <w:placeholder>
            <w:docPart w:val="DefaultPlaceholder_-1854013440"/>
          </w:placeholder>
        </w:sdtPr>
        <w:sdtEndPr/>
        <w:sdtContent>
          <w:r w:rsidR="007E3419" w:rsidRPr="002F1486">
            <w:rPr>
              <w:rFonts w:ascii="Calibri" w:hAnsi="Calibri"/>
              <w:color w:val="849453"/>
              <w:sz w:val="26"/>
              <w:szCs w:val="26"/>
            </w:rPr>
            <w:t>INICIATIVA</w:t>
          </w:r>
        </w:sdtContent>
      </w:sdt>
      <w:r w:rsidR="007E3419">
        <w:rPr>
          <w:rFonts w:ascii="Calibri" w:hAnsi="Calibri"/>
        </w:rPr>
        <w:t xml:space="preserve">   </w:t>
      </w:r>
      <w:r w:rsidR="007E3419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72320915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A64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D51A64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alias w:val="2"/>
          <w:tag w:val="2"/>
          <w:id w:val="-212037261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A64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D51A64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30150429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A64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D51A64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141623122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A64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D51A64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-197628661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1A64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D51A64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238" w:type="dxa"/>
        <w:tblLook w:val="04A0" w:firstRow="1" w:lastRow="0" w:firstColumn="1" w:lastColumn="0" w:noHBand="0" w:noVBand="1"/>
        <w:tblDescription w:val="Add Special Instructions"/>
      </w:tblPr>
      <w:tblGrid>
        <w:gridCol w:w="9238"/>
      </w:tblGrid>
      <w:tr w:rsidR="007E3419" w:rsidRPr="00C20D65" w:rsidTr="002F1486">
        <w:trPr>
          <w:trHeight w:val="1303"/>
        </w:trPr>
        <w:sdt>
          <w:sdtPr>
            <w:rPr>
              <w:rFonts w:ascii="Calibri" w:hAnsi="Calibri"/>
              <w:sz w:val="20"/>
              <w:szCs w:val="20"/>
            </w:rPr>
            <w:id w:val="-1696074771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1268666804"/>
                <w:placeholder>
                  <w:docPart w:val="6D7A1FA19DB94A1BA65447D4BA6B5C5F"/>
                </w:placeholder>
              </w:sdtPr>
              <w:sdtEndPr/>
              <w:sdtContent>
                <w:tc>
                  <w:tcPr>
                    <w:tcW w:w="9238" w:type="dxa"/>
                  </w:tcPr>
                  <w:p w:rsidR="007E3419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531724596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CRIATIVIDADE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1071782558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992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3E2992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alias w:val="2"/>
          <w:tag w:val="2"/>
          <w:id w:val="173897306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992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3E2992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59101409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992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3E2992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67645759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992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3E2992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1120733818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992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3E2992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222" w:type="dxa"/>
        <w:tblLook w:val="04A0" w:firstRow="1" w:lastRow="0" w:firstColumn="1" w:lastColumn="0" w:noHBand="0" w:noVBand="1"/>
        <w:tblDescription w:val="Add Special Instructions"/>
      </w:tblPr>
      <w:tblGrid>
        <w:gridCol w:w="9222"/>
      </w:tblGrid>
      <w:tr w:rsidR="002F1486" w:rsidRPr="00C20D65" w:rsidTr="002F1486">
        <w:trPr>
          <w:trHeight w:val="1271"/>
        </w:trPr>
        <w:sdt>
          <w:sdtPr>
            <w:rPr>
              <w:rFonts w:ascii="Calibri" w:hAnsi="Calibri"/>
              <w:sz w:val="20"/>
              <w:szCs w:val="20"/>
            </w:rPr>
            <w:id w:val="1537386171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-920483162"/>
                <w:placeholder>
                  <w:docPart w:val="62D1F9BC26054B7694BF11344E1F7C05"/>
                </w:placeholder>
              </w:sdtPr>
              <w:sdtEndPr/>
              <w:sdtContent>
                <w:tc>
                  <w:tcPr>
                    <w:tcW w:w="9222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1949305848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INOVAÇÃO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-10904484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1302035238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144807111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205550388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128138159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2F1486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891464098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69314628"/>
                <w:placeholder>
                  <w:docPart w:val="C0F0AA2EA1724D4687516DBED58391CC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1248009529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RELACIONAMENTO INTERPESSOAL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-51277122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1107394179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1314780625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78293585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50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157524000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3C82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1564829244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1871179881"/>
                <w:placeholder>
                  <w:docPart w:val="3A6CDAECF4C8463E8B66DA94816FAF0F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1907795109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COMUNICAÇÃO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149943459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199244945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50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192309705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50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836310508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163582754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D4950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710766635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1931850741"/>
                <w:placeholder>
                  <w:docPart w:val="DD80E1BECCA743B78C2A800C66AAB71D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1629392198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COLABORAÇÃO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1798945641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30220597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440927818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42816603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-60380540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-621612394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-904221241"/>
                <w:placeholder>
                  <w:docPart w:val="CD97C5D8E61C49A9ACD551BF8CF45AC8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1832358077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ANÁLISE CRÍTICA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85361532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-198923571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404875345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675728341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5F48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-1703701079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1735119310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637081938"/>
                <w:placeholder>
                  <w:docPart w:val="41FF8290CBFE4E07A4EDE8536F98FB68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1207099851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PODER DE NEGOCIAÇÃO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-47976868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78832088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2099902948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50517320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5F48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-152524266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5F48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-985938584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-1651745305"/>
                <w:placeholder>
                  <w:docPart w:val="9FC9B3BFCD9640C7A6150349161795DD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304976996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LIDERANÇA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-1321497489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-76299748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5F48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5139269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155392825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-174859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374359218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-1230299897"/>
                <w:placeholder>
                  <w:docPart w:val="31FE14DE72D04A97ACF5E353B85FBC7B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821510730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FLEXIBILIDADE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-191560955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3C82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-873538865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176313565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31970636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35084187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-1626539521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146246893"/>
                <w:placeholder>
                  <w:docPart w:val="1A79C30CC0DA496FA10CC9F88F171038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1478804718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CURIOSIDADE INTELECTUAL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</w:t>
      </w:r>
      <w:r w:rsidR="002F1486" w:rsidRPr="007417BC">
        <w:rPr>
          <w:rFonts w:ascii="Calibri" w:hAnsi="Calibri"/>
        </w:rPr>
        <w:t xml:space="preserve"> </w:t>
      </w:r>
      <w:sdt>
        <w:sdtPr>
          <w:rPr>
            <w:rFonts w:ascii="Calibri" w:hAnsi="Calibri"/>
            <w:b w:val="0"/>
            <w:sz w:val="24"/>
            <w:szCs w:val="24"/>
          </w:rPr>
          <w:id w:val="78115683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2C66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-96797609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90874200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88183283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2C66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974183320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2099520304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822392616"/>
                <w:placeholder>
                  <w:docPart w:val="75EFAFBE258149A5B5DE7C79E72E0861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417BC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1253940010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AUTOMOTIVAÇÃO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87974923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1013958236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48389545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442993879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945821565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2C66">
            <w:rPr>
              <w:rFonts w:ascii="MS Gothic" w:eastAsia="MS Gothic" w:hAnsi="MS Gothic" w:hint="eastAsia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</w:rPr>
            <w:id w:val="-433365661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</w:rPr>
                <w:id w:val="-360284960"/>
                <w:placeholder>
                  <w:docPart w:val="4A6D3EFDD8964770B505FDF5775265EA"/>
                </w:placeholder>
              </w:sdtPr>
              <w:sdtEndPr/>
              <w:sdtContent>
                <w:tc>
                  <w:tcPr>
                    <w:tcW w:w="9188" w:type="dxa"/>
                  </w:tcPr>
                  <w:p w:rsidR="002F1486" w:rsidRPr="002F1486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2F1486" w:rsidRPr="007E3419" w:rsidRDefault="005C5AEE" w:rsidP="002F1486">
      <w:pPr>
        <w:pStyle w:val="Ttulo1"/>
        <w:rPr>
          <w:rFonts w:ascii="Calibri" w:hAnsi="Calibri"/>
          <w:b w:val="0"/>
          <w:sz w:val="24"/>
          <w:szCs w:val="24"/>
        </w:rPr>
      </w:pPr>
      <w:sdt>
        <w:sdtPr>
          <w:rPr>
            <w:rFonts w:ascii="Calibri" w:hAnsi="Calibri"/>
            <w:color w:val="849453"/>
            <w:sz w:val="26"/>
            <w:szCs w:val="26"/>
          </w:rPr>
          <w:id w:val="-14848605"/>
          <w:lock w:val="sdtContentLocked"/>
          <w:placeholder>
            <w:docPart w:val="DefaultPlaceholder_-1854013440"/>
          </w:placeholder>
        </w:sdtPr>
        <w:sdtEndPr/>
        <w:sdtContent>
          <w:r w:rsidR="002F1486" w:rsidRPr="002F1486">
            <w:rPr>
              <w:rFonts w:ascii="Calibri" w:hAnsi="Calibri"/>
              <w:color w:val="849453"/>
              <w:sz w:val="26"/>
              <w:szCs w:val="26"/>
            </w:rPr>
            <w:t>BOM HUMOR</w:t>
          </w:r>
        </w:sdtContent>
      </w:sdt>
      <w:r w:rsidR="002F1486">
        <w:rPr>
          <w:rFonts w:ascii="Calibri" w:hAnsi="Calibri"/>
        </w:rPr>
        <w:t xml:space="preserve">   </w:t>
      </w:r>
      <w:r w:rsidR="002F1486" w:rsidRPr="00C03771">
        <w:rPr>
          <w:rFonts w:ascii="Calibri" w:hAnsi="Calibri"/>
        </w:rPr>
        <w:t xml:space="preserve">     </w:t>
      </w:r>
      <w:sdt>
        <w:sdtPr>
          <w:rPr>
            <w:rFonts w:ascii="Calibri" w:hAnsi="Calibri"/>
            <w:b w:val="0"/>
            <w:sz w:val="24"/>
            <w:szCs w:val="24"/>
          </w:rPr>
          <w:id w:val="1454820012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1     </w:t>
      </w:r>
      <w:sdt>
        <w:sdtPr>
          <w:rPr>
            <w:rFonts w:ascii="Calibri" w:hAnsi="Calibri"/>
            <w:b w:val="0"/>
            <w:sz w:val="24"/>
            <w:szCs w:val="24"/>
          </w:rPr>
          <w:id w:val="-179960237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2     </w:t>
      </w:r>
      <w:sdt>
        <w:sdtPr>
          <w:rPr>
            <w:rFonts w:ascii="Calibri" w:hAnsi="Calibri"/>
            <w:b w:val="0"/>
            <w:sz w:val="24"/>
            <w:szCs w:val="24"/>
          </w:rPr>
          <w:id w:val="-670407574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3     </w:t>
      </w:r>
      <w:sdt>
        <w:sdtPr>
          <w:rPr>
            <w:rFonts w:ascii="Calibri" w:hAnsi="Calibri"/>
            <w:b w:val="0"/>
            <w:sz w:val="24"/>
            <w:szCs w:val="24"/>
          </w:rPr>
          <w:id w:val="-1840689347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4     </w:t>
      </w:r>
      <w:sdt>
        <w:sdtPr>
          <w:rPr>
            <w:rFonts w:ascii="Calibri" w:hAnsi="Calibri"/>
            <w:b w:val="0"/>
            <w:sz w:val="24"/>
            <w:szCs w:val="24"/>
          </w:rPr>
          <w:id w:val="623667023"/>
          <w:lock w:val="sd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1486" w:rsidRPr="007417BC">
            <w:rPr>
              <w:rFonts w:ascii="Segoe UI Symbol" w:eastAsia="MS Gothic" w:hAnsi="Segoe UI Symbol" w:cs="Segoe UI Symbol"/>
              <w:b w:val="0"/>
              <w:sz w:val="24"/>
              <w:szCs w:val="24"/>
            </w:rPr>
            <w:t>☐</w:t>
          </w:r>
        </w:sdtContent>
      </w:sdt>
      <w:r w:rsidR="002F1486" w:rsidRPr="007417BC">
        <w:rPr>
          <w:rFonts w:ascii="Calibri" w:hAnsi="Calibri"/>
          <w:b w:val="0"/>
          <w:sz w:val="24"/>
          <w:szCs w:val="24"/>
        </w:rPr>
        <w:t xml:space="preserve"> 5</w:t>
      </w:r>
    </w:p>
    <w:tbl>
      <w:tblPr>
        <w:tblStyle w:val="FieldTripLetterTable"/>
        <w:tblW w:w="9188" w:type="dxa"/>
        <w:tblLook w:val="04A0" w:firstRow="1" w:lastRow="0" w:firstColumn="1" w:lastColumn="0" w:noHBand="0" w:noVBand="1"/>
        <w:tblDescription w:val="Add Special Instructions"/>
      </w:tblPr>
      <w:tblGrid>
        <w:gridCol w:w="9188"/>
      </w:tblGrid>
      <w:tr w:rsidR="002F1486" w:rsidRPr="00C20D65" w:rsidTr="007D377A">
        <w:trPr>
          <w:trHeight w:val="1321"/>
        </w:trPr>
        <w:sdt>
          <w:sdtPr>
            <w:rPr>
              <w:rFonts w:ascii="Calibri" w:hAnsi="Calibri"/>
              <w:sz w:val="20"/>
              <w:szCs w:val="20"/>
              <w:u w:val="single"/>
            </w:rPr>
            <w:id w:val="-2141634390"/>
            <w:placeholder>
              <w:docPart w:val="DefaultPlaceholder_-1854013440"/>
            </w:placeholder>
          </w:sdtPr>
          <w:sdtContent>
            <w:sdt>
              <w:sdtPr>
                <w:rPr>
                  <w:rFonts w:ascii="Calibri" w:hAnsi="Calibri"/>
                  <w:sz w:val="20"/>
                  <w:szCs w:val="20"/>
                  <w:u w:val="single"/>
                </w:rPr>
                <w:id w:val="61915685"/>
                <w:placeholder>
                  <w:docPart w:val="CF965BA2B4EE46D49E79E27972CEF1A7"/>
                </w:placeholder>
              </w:sdtPr>
              <w:sdtEndPr>
                <w:rPr>
                  <w:u w:val="none"/>
                </w:rPr>
              </w:sdtEndPr>
              <w:sdtContent>
                <w:tc>
                  <w:tcPr>
                    <w:tcW w:w="9188" w:type="dxa"/>
                  </w:tcPr>
                  <w:p w:rsidR="002F1486" w:rsidRPr="00FD081E" w:rsidRDefault="00A47C94" w:rsidP="007D377A">
                    <w:pPr>
                      <w:pStyle w:val="Textodatabela"/>
                      <w:rPr>
                        <w:rFonts w:ascii="Calibri" w:hAnsi="Calibri"/>
                        <w:sz w:val="20"/>
                        <w:szCs w:val="20"/>
                        <w:u w:val="single"/>
                      </w:rPr>
                    </w:pPr>
                    <w:r>
                      <w:rPr>
                        <w:rFonts w:ascii="Calibri" w:hAnsi="Calibri"/>
                        <w:sz w:val="20"/>
                        <w:szCs w:val="20"/>
                      </w:rPr>
                      <w:t>[Inserir o texto aqui]</w:t>
                    </w:r>
                  </w:p>
                </w:tc>
              </w:sdtContent>
            </w:sdt>
          </w:sdtContent>
        </w:sdt>
      </w:tr>
    </w:tbl>
    <w:p w:rsidR="00904BCE" w:rsidRDefault="00904BCE" w:rsidP="007E3419">
      <w:bookmarkStart w:id="0" w:name="_GoBack"/>
      <w:bookmarkEnd w:id="0"/>
    </w:p>
    <w:sectPr w:rsidR="00904BCE" w:rsidSect="00B7566F">
      <w:pgSz w:w="11907" w:h="16839" w:code="9"/>
      <w:pgMar w:top="993" w:right="1418" w:bottom="56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AEE" w:rsidRDefault="005C5AEE">
      <w:r>
        <w:separator/>
      </w:r>
    </w:p>
  </w:endnote>
  <w:endnote w:type="continuationSeparator" w:id="0">
    <w:p w:rsidR="005C5AEE" w:rsidRDefault="005C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AEE" w:rsidRDefault="005C5AEE">
      <w:r>
        <w:separator/>
      </w:r>
    </w:p>
  </w:footnote>
  <w:footnote w:type="continuationSeparator" w:id="0">
    <w:p w:rsidR="005C5AEE" w:rsidRDefault="005C5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0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71"/>
    <w:rsid w:val="00086BB5"/>
    <w:rsid w:val="00101C36"/>
    <w:rsid w:val="001F5D53"/>
    <w:rsid w:val="0021104D"/>
    <w:rsid w:val="0023154F"/>
    <w:rsid w:val="00231960"/>
    <w:rsid w:val="00237C2F"/>
    <w:rsid w:val="00276265"/>
    <w:rsid w:val="002E6532"/>
    <w:rsid w:val="002F1486"/>
    <w:rsid w:val="00333501"/>
    <w:rsid w:val="00361654"/>
    <w:rsid w:val="003E2992"/>
    <w:rsid w:val="004B7EA3"/>
    <w:rsid w:val="004F7412"/>
    <w:rsid w:val="004F7B1F"/>
    <w:rsid w:val="004F7EB9"/>
    <w:rsid w:val="005139CE"/>
    <w:rsid w:val="00515B51"/>
    <w:rsid w:val="005C53E7"/>
    <w:rsid w:val="005C5AEE"/>
    <w:rsid w:val="005D4950"/>
    <w:rsid w:val="00602797"/>
    <w:rsid w:val="00635CC7"/>
    <w:rsid w:val="006445A0"/>
    <w:rsid w:val="00685AFE"/>
    <w:rsid w:val="007417BC"/>
    <w:rsid w:val="00743C82"/>
    <w:rsid w:val="0078508C"/>
    <w:rsid w:val="007E3419"/>
    <w:rsid w:val="008361CB"/>
    <w:rsid w:val="00840DD8"/>
    <w:rsid w:val="00852C66"/>
    <w:rsid w:val="00904BCE"/>
    <w:rsid w:val="009C6588"/>
    <w:rsid w:val="00A04A65"/>
    <w:rsid w:val="00A177F8"/>
    <w:rsid w:val="00A47C94"/>
    <w:rsid w:val="00A71B20"/>
    <w:rsid w:val="00B7566F"/>
    <w:rsid w:val="00BC3937"/>
    <w:rsid w:val="00C03771"/>
    <w:rsid w:val="00C14D53"/>
    <w:rsid w:val="00C20D65"/>
    <w:rsid w:val="00C477ED"/>
    <w:rsid w:val="00C72075"/>
    <w:rsid w:val="00D01F56"/>
    <w:rsid w:val="00D24277"/>
    <w:rsid w:val="00D505DE"/>
    <w:rsid w:val="00D51A64"/>
    <w:rsid w:val="00DC51C6"/>
    <w:rsid w:val="00DD614D"/>
    <w:rsid w:val="00DE2EA9"/>
    <w:rsid w:val="00DF3803"/>
    <w:rsid w:val="00E41290"/>
    <w:rsid w:val="00E45F48"/>
    <w:rsid w:val="00EC6A8B"/>
    <w:rsid w:val="00F5767B"/>
    <w:rsid w:val="00F61B2B"/>
    <w:rsid w:val="00FD081E"/>
    <w:rsid w:val="00F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4E9B5"/>
  <w15:chartTrackingRefBased/>
  <w15:docId w15:val="{2F81015D-0823-4C11-B0F1-5A8A0EC1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BR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00"/>
    </w:p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480" w:after="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6E6E6E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unhideWhenUsed/>
    <w:qFormat/>
    <w:pPr>
      <w:pBdr>
        <w:bottom w:val="single" w:sz="4" w:space="6" w:color="BFBFBF" w:themeColor="background1" w:themeShade="BF"/>
      </w:pBdr>
      <w:spacing w:before="0" w:after="480" w:line="240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b/>
      <w:caps/>
      <w:color w:val="000000" w:themeColor="text1"/>
      <w:kern w:val="28"/>
      <w:sz w:val="24"/>
      <w:szCs w:val="24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oformulrio">
    <w:name w:val="Informações do formulário"/>
    <w:basedOn w:val="Normal"/>
    <w:uiPriority w:val="1"/>
    <w:qFormat/>
    <w:pPr>
      <w:spacing w:before="0" w:after="100"/>
    </w:pPr>
    <w:rPr>
      <w:color w:val="000000" w:themeColor="text1"/>
      <w:sz w:val="34"/>
      <w:szCs w:val="34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40"/>
    </w:pPr>
    <w:rPr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styleId="nfase">
    <w:name w:val="Emphasis"/>
    <w:basedOn w:val="Fontepargpadro"/>
    <w:uiPriority w:val="20"/>
    <w:qFormat/>
    <w:rPr>
      <w:i w:val="0"/>
      <w:iCs/>
      <w:u w:val="single"/>
    </w:rPr>
  </w:style>
  <w:style w:type="table" w:customStyle="1" w:styleId="FieldTripLetterTable">
    <w:name w:val="Field Trip Letter Table"/>
    <w:basedOn w:val="Tabelanormal"/>
    <w:uiPriority w:val="99"/>
    <w:pPr>
      <w:spacing w:after="0" w:line="240" w:lineRule="auto"/>
    </w:pPr>
    <w:tblPr>
      <w:tblBorders>
        <w:insideH w:val="single" w:sz="1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6E6E6E" w:themeColor="accent1" w:themeShade="80"/>
      <w:sz w:val="26"/>
      <w:szCs w:val="26"/>
    </w:rPr>
  </w:style>
  <w:style w:type="paragraph" w:styleId="Rodap">
    <w:name w:val="footer"/>
    <w:basedOn w:val="Normal"/>
    <w:link w:val="RodapChar"/>
    <w:uiPriority w:val="99"/>
    <w:unhideWhenUsed/>
    <w:qFormat/>
    <w:pPr>
      <w:pBdr>
        <w:top w:val="single" w:sz="4" w:space="6" w:color="BFBFBF" w:themeColor="background1" w:themeShade="BF"/>
      </w:pBdr>
      <w:tabs>
        <w:tab w:val="center" w:pos="4680"/>
        <w:tab w:val="right" w:pos="9360"/>
      </w:tabs>
      <w:spacing w:before="0" w:after="0" w:line="240" w:lineRule="auto"/>
    </w:pPr>
    <w:rPr>
      <w:color w:val="000000" w:themeColor="text1"/>
    </w:rPr>
  </w:style>
  <w:style w:type="character" w:customStyle="1" w:styleId="RodapChar">
    <w:name w:val="Rodapé Char"/>
    <w:basedOn w:val="Fontepargpadro"/>
    <w:link w:val="Rodap"/>
    <w:uiPriority w:val="99"/>
    <w:rPr>
      <w:color w:val="000000" w:themeColor="text1"/>
      <w:szCs w:val="16"/>
    </w:rPr>
  </w:style>
  <w:style w:type="character" w:customStyle="1" w:styleId="Ttulo1Char">
    <w:name w:val="Título 1 Char"/>
    <w:basedOn w:val="Fontepargpadro"/>
    <w:link w:val="Ttulo1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customStyle="1" w:styleId="Ttulodoformulrio">
    <w:name w:val="Título do formulário"/>
    <w:basedOn w:val="Normal"/>
    <w:link w:val="TtulodoformulrioChar"/>
    <w:uiPriority w:val="1"/>
    <w:qFormat/>
    <w:rPr>
      <w:color w:val="7F7F7F" w:themeColor="text1" w:themeTint="80"/>
      <w:sz w:val="20"/>
    </w:rPr>
  </w:style>
  <w:style w:type="paragraph" w:customStyle="1" w:styleId="Textodatabela">
    <w:name w:val="Texto da tabela"/>
    <w:basedOn w:val="Normal"/>
    <w:uiPriority w:val="1"/>
    <w:qFormat/>
    <w:pPr>
      <w:spacing w:before="120" w:after="120"/>
      <w:ind w:left="144"/>
    </w:pPr>
  </w:style>
  <w:style w:type="character" w:customStyle="1" w:styleId="TtulodoformulrioChar">
    <w:name w:val="Título do formulário Char"/>
    <w:basedOn w:val="Fontepargpadro"/>
    <w:link w:val="Ttulodoformulrio"/>
    <w:uiPriority w:val="1"/>
    <w:rPr>
      <w:color w:val="7F7F7F" w:themeColor="text1" w:themeTint="80"/>
      <w:sz w:val="20"/>
      <w:szCs w:val="20"/>
    </w:rPr>
  </w:style>
  <w:style w:type="paragraph" w:customStyle="1" w:styleId="Ttulodatabela">
    <w:name w:val="Título da tabela"/>
    <w:basedOn w:val="Normal"/>
    <w:uiPriority w:val="1"/>
    <w:qFormat/>
    <w:pPr>
      <w:spacing w:before="120" w:after="120"/>
      <w:jc w:val="center"/>
    </w:pPr>
    <w:rPr>
      <w:b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6E6E6E" w:themeColor="accent1" w:themeShade="80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6E6E6E" w:themeColor="accent1" w:themeShade="80"/>
      <w:szCs w:val="1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6E6E6E" w:themeColor="accent1" w:themeShade="7F"/>
      <w:szCs w:val="1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8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a\AppData\Roaming\Microsoft\Modelos\Formul&#225;rio%20de%20Permiss&#227;o%20para%20Excurs&#227;o%20Escolar%20(N&#237;veis%20Fundamental%20e%20M&#233;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B0EB04-2ECB-4911-B6F8-0735F9E732AE}"/>
      </w:docPartPr>
      <w:docPartBody>
        <w:p w:rsidR="00D3728E" w:rsidRDefault="00510606"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D7A1FA19DB94A1BA65447D4BA6B5C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EC33A5-A151-44A9-B02E-CF9AF489C441}"/>
      </w:docPartPr>
      <w:docPartBody>
        <w:p w:rsidR="00000000" w:rsidRDefault="00D73F26" w:rsidP="00D73F26">
          <w:pPr>
            <w:pStyle w:val="6D7A1FA19DB94A1BA65447D4BA6B5C5F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2D1F9BC26054B7694BF11344E1F7C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BB5AB1-EBEB-4CD4-8CA8-312511F04BA7}"/>
      </w:docPartPr>
      <w:docPartBody>
        <w:p w:rsidR="00000000" w:rsidRDefault="00D73F26" w:rsidP="00D73F26">
          <w:pPr>
            <w:pStyle w:val="62D1F9BC26054B7694BF11344E1F7C05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0F0AA2EA1724D4687516DBED58391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F8738E-FF55-4129-8480-B04D9697032A}"/>
      </w:docPartPr>
      <w:docPartBody>
        <w:p w:rsidR="00000000" w:rsidRDefault="00D73F26" w:rsidP="00D73F26">
          <w:pPr>
            <w:pStyle w:val="C0F0AA2EA1724D4687516DBED58391CC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A6CDAECF4C8463E8B66DA94816FAF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F7928-3B60-4597-BB95-AAEDB1F8B688}"/>
      </w:docPartPr>
      <w:docPartBody>
        <w:p w:rsidR="00000000" w:rsidRDefault="00D73F26" w:rsidP="00D73F26">
          <w:pPr>
            <w:pStyle w:val="3A6CDAECF4C8463E8B66DA94816FAF0F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D80E1BECCA743B78C2A800C66AAB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1EF23C-14A5-4FBD-BB11-6B38EBE1FCF4}"/>
      </w:docPartPr>
      <w:docPartBody>
        <w:p w:rsidR="00000000" w:rsidRDefault="00D73F26" w:rsidP="00D73F26">
          <w:pPr>
            <w:pStyle w:val="DD80E1BECCA743B78C2A800C66AAB71D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D97C5D8E61C49A9ACD551BF8CF45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786D92-5189-4750-99CE-5F526B890115}"/>
      </w:docPartPr>
      <w:docPartBody>
        <w:p w:rsidR="00000000" w:rsidRDefault="00D73F26" w:rsidP="00D73F26">
          <w:pPr>
            <w:pStyle w:val="CD97C5D8E61C49A9ACD551BF8CF45AC8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1FF8290CBFE4E07A4EDE8536F98FB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055CE7-7CB3-447E-B126-65DE82254A16}"/>
      </w:docPartPr>
      <w:docPartBody>
        <w:p w:rsidR="00000000" w:rsidRDefault="00D73F26" w:rsidP="00D73F26">
          <w:pPr>
            <w:pStyle w:val="41FF8290CBFE4E07A4EDE8536F98FB68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C9B3BFCD9640C7A6150349161795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20CF3-4C27-4243-B01B-14B2B0F54E6F}"/>
      </w:docPartPr>
      <w:docPartBody>
        <w:p w:rsidR="00000000" w:rsidRDefault="00D73F26" w:rsidP="00D73F26">
          <w:pPr>
            <w:pStyle w:val="9FC9B3BFCD9640C7A6150349161795DD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1FE14DE72D04A97ACF5E353B85FBC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D7630A-07B7-4057-9E1B-C194D35D3437}"/>
      </w:docPartPr>
      <w:docPartBody>
        <w:p w:rsidR="00000000" w:rsidRDefault="00D73F26" w:rsidP="00D73F26">
          <w:pPr>
            <w:pStyle w:val="31FE14DE72D04A97ACF5E353B85FBC7B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A79C30CC0DA496FA10CC9F88F171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B5ED55-614A-43E8-83F3-BBC3B2484D8F}"/>
      </w:docPartPr>
      <w:docPartBody>
        <w:p w:rsidR="00000000" w:rsidRDefault="00D73F26" w:rsidP="00D73F26">
          <w:pPr>
            <w:pStyle w:val="1A79C30CC0DA496FA10CC9F88F171038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5EFAFBE258149A5B5DE7C79E72E08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82837-4019-4B44-9F99-DCB8147A5FAD}"/>
      </w:docPartPr>
      <w:docPartBody>
        <w:p w:rsidR="00000000" w:rsidRDefault="00D73F26" w:rsidP="00D73F26">
          <w:pPr>
            <w:pStyle w:val="75EFAFBE258149A5B5DE7C79E72E0861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4A6D3EFDD8964770B505FDF5775265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3894D-9F66-46F5-B6E7-E46CFD964A8D}"/>
      </w:docPartPr>
      <w:docPartBody>
        <w:p w:rsidR="00000000" w:rsidRDefault="00D73F26" w:rsidP="00D73F26">
          <w:pPr>
            <w:pStyle w:val="4A6D3EFDD8964770B505FDF5775265EA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F965BA2B4EE46D49E79E27972CEF1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522E41-60FF-4429-B0D2-2E9584759436}"/>
      </w:docPartPr>
      <w:docPartBody>
        <w:p w:rsidR="00000000" w:rsidRDefault="00D73F26" w:rsidP="00D73F26">
          <w:pPr>
            <w:pStyle w:val="CF965BA2B4EE46D49E79E27972CEF1A7"/>
          </w:pPr>
          <w:r w:rsidRPr="004A2357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A5"/>
    <w:rsid w:val="00057BBC"/>
    <w:rsid w:val="0019074C"/>
    <w:rsid w:val="004A4B80"/>
    <w:rsid w:val="00510606"/>
    <w:rsid w:val="00531205"/>
    <w:rsid w:val="00602066"/>
    <w:rsid w:val="00794F2C"/>
    <w:rsid w:val="0086133E"/>
    <w:rsid w:val="00B46103"/>
    <w:rsid w:val="00D33CA5"/>
    <w:rsid w:val="00D3728E"/>
    <w:rsid w:val="00D73F26"/>
    <w:rsid w:val="00D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782B011A964F138E9C89B4617515CD">
    <w:name w:val="47782B011A964F138E9C89B4617515CD"/>
  </w:style>
  <w:style w:type="paragraph" w:customStyle="1" w:styleId="1EE24CAAF44D47FDBAE0C576DD7255BB">
    <w:name w:val="1EE24CAAF44D47FDBAE0C576DD7255BB"/>
  </w:style>
  <w:style w:type="paragraph" w:customStyle="1" w:styleId="186429DEB7B046A881BEB3F409785C6A">
    <w:name w:val="186429DEB7B046A881BEB3F409785C6A"/>
  </w:style>
  <w:style w:type="paragraph" w:customStyle="1" w:styleId="987DB9835ADC4C229A33729F16FE29CC">
    <w:name w:val="987DB9835ADC4C229A33729F16FE29CC"/>
  </w:style>
  <w:style w:type="paragraph" w:customStyle="1" w:styleId="C0D9E53259EE4F9A8AF9848C926F1B07">
    <w:name w:val="C0D9E53259EE4F9A8AF9848C926F1B07"/>
  </w:style>
  <w:style w:type="paragraph" w:customStyle="1" w:styleId="09B2F5F1363C4060BD41B7273099ECE4">
    <w:name w:val="09B2F5F1363C4060BD41B7273099ECE4"/>
  </w:style>
  <w:style w:type="paragraph" w:customStyle="1" w:styleId="3DE5006EA74E4904B6630C54297FDEA8">
    <w:name w:val="3DE5006EA74E4904B6630C54297FDEA8"/>
  </w:style>
  <w:style w:type="character" w:styleId="TextodoEspaoReservado">
    <w:name w:val="Placeholder Text"/>
    <w:basedOn w:val="Fontepargpadro"/>
    <w:uiPriority w:val="99"/>
    <w:semiHidden/>
    <w:rsid w:val="00D73F26"/>
    <w:rPr>
      <w:color w:val="808080"/>
    </w:rPr>
  </w:style>
  <w:style w:type="paragraph" w:customStyle="1" w:styleId="5F22E30801984DABB081A411C7EC5688">
    <w:name w:val="5F22E30801984DABB081A411C7EC5688"/>
  </w:style>
  <w:style w:type="paragraph" w:customStyle="1" w:styleId="6D8F8E7F25434A09923D0F30A3B57295">
    <w:name w:val="6D8F8E7F25434A09923D0F30A3B57295"/>
  </w:style>
  <w:style w:type="paragraph" w:customStyle="1" w:styleId="AC62D55437D142F1B20AE781696357B1">
    <w:name w:val="AC62D55437D142F1B20AE781696357B1"/>
  </w:style>
  <w:style w:type="paragraph" w:customStyle="1" w:styleId="953042356BDF4112876BEA2EBF6E384C">
    <w:name w:val="953042356BDF4112876BEA2EBF6E384C"/>
  </w:style>
  <w:style w:type="paragraph" w:customStyle="1" w:styleId="A024F5090D9343979219F0C221343879">
    <w:name w:val="A024F5090D9343979219F0C221343879"/>
  </w:style>
  <w:style w:type="paragraph" w:customStyle="1" w:styleId="6D7A1FA19DB94A1BA65447D4BA6B5C5F">
    <w:name w:val="6D7A1FA19DB94A1BA65447D4BA6B5C5F"/>
    <w:rsid w:val="00D73F26"/>
  </w:style>
  <w:style w:type="paragraph" w:customStyle="1" w:styleId="62D1F9BC26054B7694BF11344E1F7C05">
    <w:name w:val="62D1F9BC26054B7694BF11344E1F7C05"/>
    <w:rsid w:val="00D73F26"/>
  </w:style>
  <w:style w:type="paragraph" w:customStyle="1" w:styleId="C0F0AA2EA1724D4687516DBED58391CC">
    <w:name w:val="C0F0AA2EA1724D4687516DBED58391CC"/>
    <w:rsid w:val="00D73F26"/>
  </w:style>
  <w:style w:type="paragraph" w:customStyle="1" w:styleId="3A6CDAECF4C8463E8B66DA94816FAF0F">
    <w:name w:val="3A6CDAECF4C8463E8B66DA94816FAF0F"/>
    <w:rsid w:val="00D73F26"/>
  </w:style>
  <w:style w:type="paragraph" w:customStyle="1" w:styleId="DD80E1BECCA743B78C2A800C66AAB71D">
    <w:name w:val="DD80E1BECCA743B78C2A800C66AAB71D"/>
    <w:rsid w:val="00D73F26"/>
  </w:style>
  <w:style w:type="paragraph" w:customStyle="1" w:styleId="CD97C5D8E61C49A9ACD551BF8CF45AC8">
    <w:name w:val="CD97C5D8E61C49A9ACD551BF8CF45AC8"/>
    <w:rsid w:val="00D73F26"/>
  </w:style>
  <w:style w:type="paragraph" w:customStyle="1" w:styleId="41FF8290CBFE4E07A4EDE8536F98FB68">
    <w:name w:val="41FF8290CBFE4E07A4EDE8536F98FB68"/>
    <w:rsid w:val="00D73F26"/>
  </w:style>
  <w:style w:type="paragraph" w:customStyle="1" w:styleId="9FC9B3BFCD9640C7A6150349161795DD">
    <w:name w:val="9FC9B3BFCD9640C7A6150349161795DD"/>
    <w:rsid w:val="00D73F26"/>
  </w:style>
  <w:style w:type="paragraph" w:customStyle="1" w:styleId="31FE14DE72D04A97ACF5E353B85FBC7B">
    <w:name w:val="31FE14DE72D04A97ACF5E353B85FBC7B"/>
    <w:rsid w:val="00D73F26"/>
  </w:style>
  <w:style w:type="paragraph" w:customStyle="1" w:styleId="1A79C30CC0DA496FA10CC9F88F171038">
    <w:name w:val="1A79C30CC0DA496FA10CC9F88F171038"/>
    <w:rsid w:val="00D73F26"/>
  </w:style>
  <w:style w:type="paragraph" w:customStyle="1" w:styleId="75EFAFBE258149A5B5DE7C79E72E0861">
    <w:name w:val="75EFAFBE258149A5B5DE7C79E72E0861"/>
    <w:rsid w:val="00D73F26"/>
  </w:style>
  <w:style w:type="paragraph" w:customStyle="1" w:styleId="4A6D3EFDD8964770B505FDF5775265EA">
    <w:name w:val="4A6D3EFDD8964770B505FDF5775265EA"/>
    <w:rsid w:val="00D73F26"/>
  </w:style>
  <w:style w:type="paragraph" w:customStyle="1" w:styleId="CF965BA2B4EE46D49E79E27972CEF1A7">
    <w:name w:val="CF965BA2B4EE46D49E79E27972CEF1A7"/>
    <w:rsid w:val="00D73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42A71C-B623-4EBF-BB44-1E61CF22D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66685D-79F8-4FDF-B96A-611FBBE32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Formulário de Permissão para Excursão Escolar (Níveis Fundamental e Médio).dotx</Template>
  <TotalTime>19</TotalTime>
  <Pages>3</Pages>
  <Words>289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Jordana Schulka</dc:creator>
  <cp:keywords/>
  <cp:lastModifiedBy>Jordana Schulka</cp:lastModifiedBy>
  <cp:revision>13</cp:revision>
  <dcterms:created xsi:type="dcterms:W3CDTF">2016-11-21T17:34:00Z</dcterms:created>
  <dcterms:modified xsi:type="dcterms:W3CDTF">2016-11-21T19:30:00Z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TC028051409991</vt:lpwstr>
  </property>
</Properties>
</file>